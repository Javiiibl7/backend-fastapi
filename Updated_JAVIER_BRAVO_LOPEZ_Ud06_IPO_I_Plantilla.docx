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327C6" w14:textId="0E4283A9" w:rsidR="009E55FD" w:rsidRPr="006677D7" w:rsidRDefault="009E55FD" w:rsidP="006677D7">
      <w:pPr>
        <w:tabs>
          <w:tab w:val="left" w:pos="9923"/>
        </w:tabs>
        <w:rPr>
          <w:lang w:val="ca-ES"/>
        </w:rPr>
      </w:pPr>
    </w:p>
    <w:p w14:paraId="0549B7E5" w14:textId="77777777" w:rsidR="009F39B6" w:rsidRPr="006677D7" w:rsidRDefault="009F39B6" w:rsidP="005E4203">
      <w:pPr>
        <w:pStyle w:val="Ttol"/>
        <w:spacing w:before="60" w:after="120"/>
        <w:jc w:val="center"/>
        <w:rPr>
          <w:rFonts w:ascii="Dobra Medium" w:hAnsi="Dobra Medium"/>
          <w:color w:val="BF0811"/>
          <w:sz w:val="26"/>
          <w:szCs w:val="24"/>
          <w:lang w:val="ca-ES"/>
        </w:rPr>
      </w:pPr>
      <w:r w:rsidRPr="006677D7">
        <w:rPr>
          <w:rFonts w:ascii="Dobra Medium" w:hAnsi="Dobra Medium"/>
          <w:color w:val="BF0811"/>
          <w:sz w:val="26"/>
          <w:szCs w:val="24"/>
          <w:lang w:val="ca-ES"/>
        </w:rPr>
        <w:t>LA JORNADA DE TREBALL</w:t>
      </w:r>
    </w:p>
    <w:p w14:paraId="782071F4" w14:textId="3DC20336" w:rsidR="009F39B6" w:rsidRPr="006677D7" w:rsidRDefault="009F39B6" w:rsidP="009F39B6">
      <w:pPr>
        <w:pStyle w:val="Ttol"/>
        <w:jc w:val="center"/>
        <w:rPr>
          <w:rFonts w:ascii="Dobra Medium" w:hAnsi="Dobra Medium"/>
          <w:lang w:val="ca-ES"/>
        </w:rPr>
      </w:pPr>
      <w:r>
        <w:t>CONVENI COL·LECTIU (títol i referència BOE): …Convenio Colectivo Calvià 2000 2017-2020 (BOIB referencia desconocida)</w:t>
      </w:r>
    </w:p>
    <w:p w14:paraId="0FC08C76" w14:textId="77777777" w:rsidR="009F39B6" w:rsidRPr="006677D7" w:rsidRDefault="009F39B6">
      <w:pPr>
        <w:pStyle w:val="Ttol"/>
        <w:rPr>
          <w:sz w:val="16"/>
          <w:szCs w:val="20"/>
          <w:lang w:val="ca-ES"/>
        </w:rPr>
      </w:pPr>
    </w:p>
    <w:tbl>
      <w:tblPr>
        <w:tblStyle w:val="Taulaambquadrcula"/>
        <w:tblW w:w="14015" w:type="dxa"/>
        <w:tblLook w:val="04A0" w:firstRow="1" w:lastRow="0" w:firstColumn="1" w:lastColumn="0" w:noHBand="0" w:noVBand="1"/>
      </w:tblPr>
      <w:tblGrid>
        <w:gridCol w:w="2967"/>
        <w:gridCol w:w="992"/>
        <w:gridCol w:w="236"/>
        <w:gridCol w:w="2883"/>
        <w:gridCol w:w="1036"/>
        <w:gridCol w:w="236"/>
        <w:gridCol w:w="1700"/>
        <w:gridCol w:w="993"/>
        <w:gridCol w:w="255"/>
        <w:gridCol w:w="1728"/>
        <w:gridCol w:w="989"/>
      </w:tblGrid>
      <w:tr w:rsidR="00C61403" w:rsidRPr="006677D7" w14:paraId="20F76C57" w14:textId="77777777" w:rsidTr="00C61403">
        <w:tc>
          <w:tcPr>
            <w:tcW w:w="3959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B871"/>
          </w:tcPr>
          <w:p w14:paraId="68D95738" w14:textId="77777777" w:rsidR="009F39B6" w:rsidRPr="006677D7" w:rsidRDefault="009F39B6" w:rsidP="00766237">
            <w:pPr>
              <w:spacing w:before="40" w:after="40"/>
              <w:jc w:val="center"/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  <w:t>JORNADA i DESCANSOS</w:t>
            </w:r>
            <w:r w:rsidRPr="006677D7"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  <w:br/>
            </w: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(conveni col·lectiu)</w:t>
            </w: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74F3DCB4" w14:textId="77777777" w:rsidR="009F39B6" w:rsidRPr="006677D7" w:rsidRDefault="009F39B6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3919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9999"/>
          </w:tcPr>
          <w:p w14:paraId="4A66CBAB" w14:textId="18237B09" w:rsidR="009F39B6" w:rsidRPr="006677D7" w:rsidRDefault="005E4203" w:rsidP="00766237">
            <w:pPr>
              <w:spacing w:before="40" w:after="40"/>
              <w:jc w:val="center"/>
              <w:rPr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  <w:t>JORNADA i DESCANSOS</w:t>
            </w:r>
            <w:r w:rsidRPr="006677D7"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  <w:br/>
            </w: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 xml:space="preserve">(Estatut dels </w:t>
            </w:r>
            <w:r w:rsidR="005641D6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t</w:t>
            </w: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reballadors)</w:t>
            </w: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64A036B6" w14:textId="77777777" w:rsidR="009F39B6" w:rsidRPr="006677D7" w:rsidRDefault="009F39B6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693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33CCCC"/>
          </w:tcPr>
          <w:p w14:paraId="715FCAEB" w14:textId="77777777" w:rsidR="009F39B6" w:rsidRPr="006677D7" w:rsidRDefault="005E4203" w:rsidP="00766237">
            <w:pPr>
              <w:spacing w:before="40" w:after="40"/>
              <w:jc w:val="center"/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  <w:t>PERMISOS</w:t>
            </w:r>
            <w:r w:rsidRPr="006677D7"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  <w:br/>
            </w: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(conveni col·lectiu)</w:t>
            </w:r>
          </w:p>
        </w:tc>
        <w:tc>
          <w:tcPr>
            <w:tcW w:w="255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02F87B4E" w14:textId="77777777" w:rsidR="009F39B6" w:rsidRPr="006677D7" w:rsidRDefault="009F39B6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717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CC99"/>
          </w:tcPr>
          <w:p w14:paraId="119F2266" w14:textId="73AA3288" w:rsidR="009F39B6" w:rsidRPr="006677D7" w:rsidRDefault="005E4203" w:rsidP="00766237">
            <w:pPr>
              <w:spacing w:before="40" w:after="40"/>
              <w:jc w:val="center"/>
              <w:rPr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  <w:t>PERMISOS</w:t>
            </w:r>
            <w:r w:rsidRPr="006677D7"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  <w:br/>
            </w: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 xml:space="preserve">(Estatut dels </w:t>
            </w:r>
            <w:r w:rsidR="005641D6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t</w:t>
            </w: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reballadors)</w:t>
            </w:r>
          </w:p>
        </w:tc>
      </w:tr>
      <w:tr w:rsidR="007D4AD8" w:rsidRPr="006677D7" w14:paraId="51ED435B" w14:textId="77777777" w:rsidTr="00C61403">
        <w:tc>
          <w:tcPr>
            <w:tcW w:w="3959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4F040272" w14:textId="77777777" w:rsidR="00766237" w:rsidRPr="006677D7" w:rsidRDefault="00766237" w:rsidP="00766237">
            <w:pPr>
              <w:spacing w:before="40" w:after="40"/>
              <w:rPr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Durada</w:t>
            </w: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67DEBC22" w14:textId="77777777" w:rsidR="00766237" w:rsidRPr="006677D7" w:rsidRDefault="00766237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3919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66E453B1" w14:textId="77777777" w:rsidR="00766237" w:rsidRPr="006677D7" w:rsidRDefault="00766237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Durada</w:t>
            </w: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606BAA5B" w14:textId="77777777" w:rsidR="00766237" w:rsidRPr="006677D7" w:rsidRDefault="00766237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0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9EBE9"/>
          </w:tcPr>
          <w:p w14:paraId="1D7344F8" w14:textId="77777777" w:rsidR="00766237" w:rsidRPr="006677D7" w:rsidRDefault="00766237" w:rsidP="00766237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sz w:val="18"/>
                <w:szCs w:val="18"/>
                <w:lang w:val="ca-ES"/>
              </w:rPr>
              <w:t>Tipus</w:t>
            </w:r>
          </w:p>
        </w:tc>
        <w:tc>
          <w:tcPr>
            <w:tcW w:w="99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9EBE9"/>
          </w:tcPr>
          <w:p w14:paraId="6A29A4C0" w14:textId="77777777" w:rsidR="00766237" w:rsidRPr="006677D7" w:rsidRDefault="00766237" w:rsidP="00766237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sz w:val="18"/>
                <w:szCs w:val="18"/>
                <w:lang w:val="ca-ES"/>
              </w:rPr>
              <w:t>Durada</w:t>
            </w:r>
          </w:p>
        </w:tc>
        <w:tc>
          <w:tcPr>
            <w:tcW w:w="255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5AA23E9A" w14:textId="77777777" w:rsidR="00766237" w:rsidRPr="006677D7" w:rsidRDefault="00766237" w:rsidP="00766237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ca-ES"/>
              </w:rPr>
            </w:pPr>
          </w:p>
        </w:tc>
        <w:tc>
          <w:tcPr>
            <w:tcW w:w="17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65FFD7"/>
          </w:tcPr>
          <w:p w14:paraId="1D488685" w14:textId="77777777" w:rsidR="00766237" w:rsidRPr="006677D7" w:rsidRDefault="00766237" w:rsidP="00766237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sz w:val="18"/>
                <w:szCs w:val="18"/>
                <w:lang w:val="ca-ES"/>
              </w:rPr>
              <w:t>Tipus</w:t>
            </w:r>
          </w:p>
        </w:tc>
        <w:tc>
          <w:tcPr>
            <w:tcW w:w="98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65FFD7"/>
          </w:tcPr>
          <w:p w14:paraId="025D575D" w14:textId="77777777" w:rsidR="00766237" w:rsidRPr="006677D7" w:rsidRDefault="00766237" w:rsidP="00766237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sz w:val="18"/>
                <w:szCs w:val="18"/>
                <w:lang w:val="ca-ES"/>
              </w:rPr>
              <w:t>Durada</w:t>
            </w:r>
          </w:p>
        </w:tc>
      </w:tr>
      <w:tr w:rsidR="007D4AD8" w:rsidRPr="006677D7" w14:paraId="1C1F99E6" w14:textId="77777777" w:rsidTr="00C61403">
        <w:tc>
          <w:tcPr>
            <w:tcW w:w="296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163DD939" w14:textId="77777777" w:rsidR="005E4203" w:rsidRPr="006677D7" w:rsidRDefault="005E4203" w:rsidP="00766237">
            <w:pPr>
              <w:pStyle w:val="Pargrafdellista"/>
              <w:widowControl/>
              <w:numPr>
                <w:ilvl w:val="0"/>
                <w:numId w:val="1"/>
              </w:numPr>
              <w:autoSpaceDE/>
              <w:autoSpaceDN/>
              <w:spacing w:before="40" w:after="40" w:line="259" w:lineRule="auto"/>
              <w:ind w:left="458" w:hanging="283"/>
              <w:rPr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color w:val="000000" w:themeColor="text1"/>
                <w:sz w:val="18"/>
                <w:szCs w:val="18"/>
                <w:lang w:val="ca-ES"/>
              </w:rPr>
              <w:t>Diària</w:t>
            </w:r>
          </w:p>
        </w:tc>
        <w:tc>
          <w:tcPr>
            <w:tcW w:w="9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5DC31E0C" w14:textId="77777777" w:rsidR="005E4203" w:rsidRPr="006677D7" w:rsidRDefault="005E4203" w:rsidP="00766237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216490FF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8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2A1B49ED" w14:textId="77777777" w:rsidR="005E4203" w:rsidRPr="006677D7" w:rsidRDefault="005E4203" w:rsidP="00766237">
            <w:pPr>
              <w:pStyle w:val="Pargrafdellista"/>
              <w:widowControl/>
              <w:numPr>
                <w:ilvl w:val="0"/>
                <w:numId w:val="1"/>
              </w:numPr>
              <w:autoSpaceDE/>
              <w:autoSpaceDN/>
              <w:spacing w:before="40" w:after="40" w:line="259" w:lineRule="auto"/>
              <w:ind w:left="458" w:hanging="283"/>
              <w:rPr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color w:val="000000" w:themeColor="text1"/>
                <w:sz w:val="18"/>
                <w:szCs w:val="18"/>
                <w:lang w:val="ca-ES"/>
              </w:rPr>
              <w:t>Diària</w:t>
            </w:r>
          </w:p>
        </w:tc>
        <w:tc>
          <w:tcPr>
            <w:tcW w:w="10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73EFC0EB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4FC8DD93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0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67E920F3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9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75A1EE3B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55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603D331C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26DEA5BF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8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46894B6E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</w:tr>
      <w:tr w:rsidR="007D4AD8" w:rsidRPr="006677D7" w14:paraId="1294FA09" w14:textId="77777777" w:rsidTr="00C61403">
        <w:tc>
          <w:tcPr>
            <w:tcW w:w="296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035FC55B" w14:textId="77777777" w:rsidR="005E4203" w:rsidRPr="006677D7" w:rsidRDefault="005E4203" w:rsidP="00766237">
            <w:pPr>
              <w:pStyle w:val="Pargrafdellista"/>
              <w:widowControl/>
              <w:numPr>
                <w:ilvl w:val="0"/>
                <w:numId w:val="1"/>
              </w:numPr>
              <w:autoSpaceDE/>
              <w:autoSpaceDN/>
              <w:spacing w:before="40" w:after="40" w:line="259" w:lineRule="auto"/>
              <w:ind w:left="458" w:hanging="283"/>
              <w:rPr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color w:val="000000" w:themeColor="text1"/>
                <w:sz w:val="18"/>
                <w:szCs w:val="18"/>
                <w:lang w:val="ca-ES"/>
              </w:rPr>
              <w:t>Setmanal</w:t>
            </w:r>
          </w:p>
        </w:tc>
        <w:tc>
          <w:tcPr>
            <w:tcW w:w="9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0C22DB66" w14:textId="77777777" w:rsidR="005E4203" w:rsidRPr="006677D7" w:rsidRDefault="005E4203" w:rsidP="00766237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30479965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8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45D47A27" w14:textId="77777777" w:rsidR="005E4203" w:rsidRPr="006677D7" w:rsidRDefault="005E4203" w:rsidP="00766237">
            <w:pPr>
              <w:pStyle w:val="Pargrafdellista"/>
              <w:widowControl/>
              <w:numPr>
                <w:ilvl w:val="0"/>
                <w:numId w:val="1"/>
              </w:numPr>
              <w:autoSpaceDE/>
              <w:autoSpaceDN/>
              <w:spacing w:before="40" w:after="40" w:line="259" w:lineRule="auto"/>
              <w:ind w:left="458" w:hanging="283"/>
              <w:rPr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color w:val="000000" w:themeColor="text1"/>
                <w:sz w:val="18"/>
                <w:szCs w:val="18"/>
                <w:lang w:val="ca-ES"/>
              </w:rPr>
              <w:t>Setmanal</w:t>
            </w:r>
          </w:p>
        </w:tc>
        <w:tc>
          <w:tcPr>
            <w:tcW w:w="10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035F086F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6FD32AC4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0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131C93FF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9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4A665B9A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55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53D5051A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2E318E56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8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3E2E558E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</w:tr>
      <w:tr w:rsidR="007D4AD8" w:rsidRPr="006677D7" w14:paraId="373361C0" w14:textId="77777777" w:rsidTr="00C61403">
        <w:tc>
          <w:tcPr>
            <w:tcW w:w="296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7848EFC0" w14:textId="77777777" w:rsidR="005E4203" w:rsidRPr="006677D7" w:rsidRDefault="005E4203" w:rsidP="00766237">
            <w:pPr>
              <w:pStyle w:val="Pargrafdellista"/>
              <w:widowControl/>
              <w:numPr>
                <w:ilvl w:val="0"/>
                <w:numId w:val="1"/>
              </w:numPr>
              <w:autoSpaceDE/>
              <w:autoSpaceDN/>
              <w:spacing w:before="40" w:after="40" w:line="259" w:lineRule="auto"/>
              <w:ind w:left="458" w:hanging="283"/>
              <w:rPr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color w:val="000000" w:themeColor="text1"/>
                <w:sz w:val="18"/>
                <w:szCs w:val="18"/>
                <w:lang w:val="ca-ES"/>
              </w:rPr>
              <w:t>Anual</w:t>
            </w:r>
          </w:p>
        </w:tc>
        <w:tc>
          <w:tcPr>
            <w:tcW w:w="9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212299B4" w14:textId="77777777" w:rsidR="005E4203" w:rsidRPr="006677D7" w:rsidRDefault="005E4203" w:rsidP="00766237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476F5918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8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15B9CB3B" w14:textId="77777777" w:rsidR="005E4203" w:rsidRPr="006677D7" w:rsidRDefault="005E4203" w:rsidP="00766237">
            <w:pPr>
              <w:pStyle w:val="Pargrafdellista"/>
              <w:widowControl/>
              <w:numPr>
                <w:ilvl w:val="0"/>
                <w:numId w:val="1"/>
              </w:numPr>
              <w:autoSpaceDE/>
              <w:autoSpaceDN/>
              <w:spacing w:before="40" w:after="40" w:line="259" w:lineRule="auto"/>
              <w:ind w:left="458" w:hanging="283"/>
              <w:rPr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color w:val="000000" w:themeColor="text1"/>
                <w:sz w:val="18"/>
                <w:szCs w:val="18"/>
                <w:lang w:val="ca-ES"/>
              </w:rPr>
              <w:t>Anual</w:t>
            </w:r>
          </w:p>
        </w:tc>
        <w:tc>
          <w:tcPr>
            <w:tcW w:w="10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13B6644A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573213CB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0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372E3354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9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0273FC87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55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36AB86CF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6D5F7CC7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8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0342DD60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</w:tr>
      <w:tr w:rsidR="007D4AD8" w:rsidRPr="006677D7" w14:paraId="6DA6992C" w14:textId="77777777" w:rsidTr="00C61403">
        <w:tc>
          <w:tcPr>
            <w:tcW w:w="296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4939CD3B" w14:textId="77777777" w:rsidR="005E4203" w:rsidRPr="006677D7" w:rsidRDefault="005E4203" w:rsidP="00766237">
            <w:pPr>
              <w:spacing w:before="40" w:after="40"/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Durada per a menors d'edat</w:t>
            </w:r>
          </w:p>
        </w:tc>
        <w:tc>
          <w:tcPr>
            <w:tcW w:w="9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4983300B" w14:textId="77777777" w:rsidR="005E4203" w:rsidRPr="006677D7" w:rsidRDefault="005E4203" w:rsidP="00766237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48D6E725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8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776E456A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Durada per a menors d'edat</w:t>
            </w:r>
          </w:p>
        </w:tc>
        <w:tc>
          <w:tcPr>
            <w:tcW w:w="10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5C69DE94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648CC355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0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072E7F7B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9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1DDD3EDE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55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4BC1926E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5C1B6040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8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21484C5F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</w:tr>
      <w:tr w:rsidR="007D4AD8" w:rsidRPr="006677D7" w14:paraId="229D62BD" w14:textId="77777777" w:rsidTr="00C61403">
        <w:tc>
          <w:tcPr>
            <w:tcW w:w="296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2B4F23D2" w14:textId="04CEB963" w:rsidR="005E4203" w:rsidRPr="006677D7" w:rsidRDefault="005E4203" w:rsidP="00766237">
            <w:pPr>
              <w:spacing w:before="40" w:after="40"/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Partida o cont</w:t>
            </w:r>
            <w:r w:rsidR="005641D6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í</w:t>
            </w: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nua</w:t>
            </w:r>
          </w:p>
        </w:tc>
        <w:tc>
          <w:tcPr>
            <w:tcW w:w="9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161E0C6E" w14:textId="77777777" w:rsidR="005E4203" w:rsidRPr="006677D7" w:rsidRDefault="005E4203" w:rsidP="00766237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19CF82F9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8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48E047F9" w14:textId="74871BAC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Partida o cont</w:t>
            </w:r>
            <w:r w:rsidR="005641D6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í</w:t>
            </w: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nua</w:t>
            </w:r>
          </w:p>
        </w:tc>
        <w:tc>
          <w:tcPr>
            <w:tcW w:w="10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5F35FA2A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34CB0DE0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0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6CE02470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9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6DE2C343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55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2F69D4CE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0A15B93B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8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7E6FD077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</w:tr>
      <w:tr w:rsidR="00C61403" w:rsidRPr="006677D7" w14:paraId="00E28FD6" w14:textId="77777777" w:rsidTr="00C61403">
        <w:tc>
          <w:tcPr>
            <w:tcW w:w="296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0AE1A9BB" w14:textId="77777777" w:rsidR="005E4203" w:rsidRPr="006677D7" w:rsidRDefault="005E4203" w:rsidP="00766237">
            <w:pPr>
              <w:spacing w:before="40" w:after="40"/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Distribució irregular</w:t>
            </w:r>
          </w:p>
        </w:tc>
        <w:tc>
          <w:tcPr>
            <w:tcW w:w="9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0E391FD6" w14:textId="77777777" w:rsidR="005E4203" w:rsidRPr="006677D7" w:rsidRDefault="005E4203" w:rsidP="00766237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4087115C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8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18B1CE3E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Distribució irregular</w:t>
            </w:r>
          </w:p>
        </w:tc>
        <w:tc>
          <w:tcPr>
            <w:tcW w:w="10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7841CF80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0FC25D6F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0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2E872F96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9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1339532E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55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1938BC58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309E2B06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8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3EE561B7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</w:tr>
      <w:tr w:rsidR="00C61403" w:rsidRPr="006677D7" w14:paraId="72475349" w14:textId="77777777" w:rsidTr="00C61403">
        <w:tc>
          <w:tcPr>
            <w:tcW w:w="296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0EB4BCDE" w14:textId="77777777" w:rsidR="005E4203" w:rsidRPr="006677D7" w:rsidRDefault="005E4203" w:rsidP="00766237">
            <w:pPr>
              <w:spacing w:before="40" w:after="40"/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Descans durant la jornada</w:t>
            </w:r>
          </w:p>
        </w:tc>
        <w:tc>
          <w:tcPr>
            <w:tcW w:w="9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46BE4600" w14:textId="77777777" w:rsidR="005E4203" w:rsidRPr="006677D7" w:rsidRDefault="005E4203" w:rsidP="00766237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0C903992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8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13FD3D74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Descans durant la jornada</w:t>
            </w:r>
          </w:p>
        </w:tc>
        <w:tc>
          <w:tcPr>
            <w:tcW w:w="10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752B5372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1A2D211F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0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505C5A88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9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0209FD0F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55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543DE045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64D19D45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8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588B479E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</w:tr>
      <w:tr w:rsidR="00C61403" w:rsidRPr="006677D7" w14:paraId="7588B844" w14:textId="77777777" w:rsidTr="00C61403">
        <w:tc>
          <w:tcPr>
            <w:tcW w:w="296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3552FE06" w14:textId="77777777" w:rsidR="005E4203" w:rsidRPr="006677D7" w:rsidRDefault="005E4203" w:rsidP="00766237">
            <w:pPr>
              <w:spacing w:before="40" w:after="40"/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Descans entre jornades</w:t>
            </w:r>
          </w:p>
        </w:tc>
        <w:tc>
          <w:tcPr>
            <w:tcW w:w="9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4BE7F23D" w14:textId="77777777" w:rsidR="005E4203" w:rsidRPr="006677D7" w:rsidRDefault="005E4203" w:rsidP="00766237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1C44E1A2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8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1990C4AB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Descans entre jornades</w:t>
            </w:r>
          </w:p>
        </w:tc>
        <w:tc>
          <w:tcPr>
            <w:tcW w:w="10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61D58C2A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586F225D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0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3A863455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9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499285F5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55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1529E31F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02FACAF2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8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6A485F9B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</w:tr>
      <w:tr w:rsidR="00C61403" w:rsidRPr="006677D7" w14:paraId="2C4CD097" w14:textId="77777777" w:rsidTr="00C61403">
        <w:tc>
          <w:tcPr>
            <w:tcW w:w="296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1911FC52" w14:textId="77777777" w:rsidR="005E4203" w:rsidRPr="006677D7" w:rsidRDefault="005E4203" w:rsidP="00766237">
            <w:pPr>
              <w:spacing w:before="40" w:after="40"/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Descans setmanal</w:t>
            </w:r>
          </w:p>
        </w:tc>
        <w:tc>
          <w:tcPr>
            <w:tcW w:w="9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620993C1" w14:textId="77777777" w:rsidR="005E4203" w:rsidRPr="006677D7" w:rsidRDefault="005E4203" w:rsidP="00766237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24763545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8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65E66FF5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Descans setmanal</w:t>
            </w:r>
          </w:p>
        </w:tc>
        <w:tc>
          <w:tcPr>
            <w:tcW w:w="10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5461E651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4ACD82DF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0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49228FDC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9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4DF5C582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55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68A6FD37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694D23E2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8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4F668D70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</w:tr>
      <w:tr w:rsidR="00C61403" w:rsidRPr="006677D7" w14:paraId="52C79740" w14:textId="77777777" w:rsidTr="00C61403">
        <w:tc>
          <w:tcPr>
            <w:tcW w:w="296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19EAEE99" w14:textId="77777777" w:rsidR="005E4203" w:rsidRPr="006677D7" w:rsidRDefault="005E4203" w:rsidP="00766237">
            <w:pPr>
              <w:spacing w:before="40" w:after="40"/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Durada dels descansos</w:t>
            </w:r>
            <w:r w:rsidR="00766237"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br/>
            </w: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per als menors d'edat</w:t>
            </w:r>
          </w:p>
        </w:tc>
        <w:tc>
          <w:tcPr>
            <w:tcW w:w="99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CD9"/>
          </w:tcPr>
          <w:p w14:paraId="64D030D5" w14:textId="77777777" w:rsidR="005E4203" w:rsidRPr="006677D7" w:rsidRDefault="005E4203" w:rsidP="00766237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21EE3FA3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8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4C0C050A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Durada dels descansos</w:t>
            </w:r>
            <w:r w:rsidR="00766237"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br/>
            </w: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per als menors d'edat</w:t>
            </w:r>
          </w:p>
        </w:tc>
        <w:tc>
          <w:tcPr>
            <w:tcW w:w="10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DD"/>
          </w:tcPr>
          <w:p w14:paraId="042A2CA6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60FF91E0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0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478C39B5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9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CF4F2"/>
          </w:tcPr>
          <w:p w14:paraId="698EADD7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55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21B01030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7A69B74F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8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DFFF2"/>
          </w:tcPr>
          <w:p w14:paraId="44AA428B" w14:textId="77777777" w:rsidR="005E4203" w:rsidRPr="006677D7" w:rsidRDefault="005E4203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</w:tr>
      <w:tr w:rsidR="00766237" w:rsidRPr="006677D7" w14:paraId="28018346" w14:textId="77777777" w:rsidTr="00C61403">
        <w:tc>
          <w:tcPr>
            <w:tcW w:w="2967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</w:tcPr>
          <w:p w14:paraId="4E025A66" w14:textId="77777777" w:rsidR="00766237" w:rsidRPr="006677D7" w:rsidRDefault="00766237" w:rsidP="00766237">
            <w:pPr>
              <w:spacing w:before="40" w:after="40"/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</w:p>
        </w:tc>
        <w:tc>
          <w:tcPr>
            <w:tcW w:w="992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</w:tcPr>
          <w:p w14:paraId="4B52E753" w14:textId="77777777" w:rsidR="00766237" w:rsidRPr="006677D7" w:rsidRDefault="00766237" w:rsidP="00766237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681470D" w14:textId="77777777" w:rsidR="00766237" w:rsidRPr="006677D7" w:rsidRDefault="00766237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883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</w:tcPr>
          <w:p w14:paraId="688F86C7" w14:textId="77777777" w:rsidR="00766237" w:rsidRPr="006677D7" w:rsidRDefault="00766237" w:rsidP="00766237">
            <w:pPr>
              <w:spacing w:before="40" w:after="40"/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</w:p>
        </w:tc>
        <w:tc>
          <w:tcPr>
            <w:tcW w:w="1036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</w:tcPr>
          <w:p w14:paraId="65325DF4" w14:textId="77777777" w:rsidR="00766237" w:rsidRPr="006677D7" w:rsidRDefault="00766237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84B356D" w14:textId="77777777" w:rsidR="00766237" w:rsidRPr="006677D7" w:rsidRDefault="00766237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00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</w:tcPr>
          <w:p w14:paraId="584D83FE" w14:textId="77777777" w:rsidR="00766237" w:rsidRPr="006677D7" w:rsidRDefault="00766237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93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</w:tcPr>
          <w:p w14:paraId="30CD889B" w14:textId="77777777" w:rsidR="00766237" w:rsidRPr="006677D7" w:rsidRDefault="00766237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57FE7A46" w14:textId="77777777" w:rsidR="00766237" w:rsidRPr="006677D7" w:rsidRDefault="00766237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2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</w:tcPr>
          <w:p w14:paraId="58A5B2B5" w14:textId="77777777" w:rsidR="00766237" w:rsidRPr="006677D7" w:rsidRDefault="00766237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9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</w:tcPr>
          <w:p w14:paraId="67C5BD71" w14:textId="77777777" w:rsidR="00766237" w:rsidRPr="006677D7" w:rsidRDefault="00766237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</w:tr>
      <w:tr w:rsidR="007D4AD8" w:rsidRPr="009C2040" w14:paraId="740CD9B1" w14:textId="77777777" w:rsidTr="00C61403">
        <w:tc>
          <w:tcPr>
            <w:tcW w:w="3959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83C7B5"/>
          </w:tcPr>
          <w:p w14:paraId="5D15EB7F" w14:textId="77777777" w:rsidR="007D4AD8" w:rsidRPr="006677D7" w:rsidRDefault="007D4AD8" w:rsidP="00766237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  <w:t>HORES EXTRA</w:t>
            </w:r>
            <w:r w:rsidRPr="006677D7"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  <w:br/>
            </w: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(conveni col·lectiu)</w:t>
            </w: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2CF84386" w14:textId="77777777" w:rsidR="007D4AD8" w:rsidRPr="006677D7" w:rsidRDefault="007D4AD8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3919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6699CC"/>
          </w:tcPr>
          <w:p w14:paraId="4B434418" w14:textId="0C327382" w:rsidR="007D4AD8" w:rsidRPr="006677D7" w:rsidRDefault="007D4AD8" w:rsidP="007D4AD8">
            <w:pPr>
              <w:spacing w:before="40" w:after="40"/>
              <w:jc w:val="center"/>
              <w:rPr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  <w:t>HORES EXTR</w:t>
            </w:r>
            <w:r w:rsidR="005641D6"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  <w:t xml:space="preserve">A </w:t>
            </w:r>
            <w:r w:rsidRPr="006677D7"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  <w:br/>
            </w: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 xml:space="preserve">(Estatut dels </w:t>
            </w:r>
            <w:r w:rsidR="005641D6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t</w:t>
            </w: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reballadors)</w:t>
            </w: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6E983371" w14:textId="77777777" w:rsidR="007D4AD8" w:rsidRPr="006677D7" w:rsidRDefault="007D4AD8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693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DD4B"/>
          </w:tcPr>
          <w:p w14:paraId="5D6EDDB5" w14:textId="77777777" w:rsidR="005641D6" w:rsidRDefault="007D4AD8" w:rsidP="00766237">
            <w:pPr>
              <w:spacing w:before="40" w:after="40"/>
              <w:jc w:val="center"/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  <w:t>VACANCES ANUALS</w:t>
            </w:r>
            <w:r w:rsidR="005641D6"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  <w:t xml:space="preserve"> </w:t>
            </w:r>
          </w:p>
          <w:p w14:paraId="5FFA7760" w14:textId="0685FE06" w:rsidR="007D4AD8" w:rsidRPr="006677D7" w:rsidRDefault="007D4AD8" w:rsidP="00766237">
            <w:pPr>
              <w:spacing w:before="40" w:after="40"/>
              <w:jc w:val="center"/>
              <w:rPr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(conveni col·lectiu)</w:t>
            </w:r>
          </w:p>
        </w:tc>
        <w:tc>
          <w:tcPr>
            <w:tcW w:w="255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26C28B7F" w14:textId="77777777" w:rsidR="007D4AD8" w:rsidRPr="006677D7" w:rsidRDefault="007D4AD8" w:rsidP="00766237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717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9594" w:themeFill="accent2" w:themeFillTint="99"/>
          </w:tcPr>
          <w:p w14:paraId="00326EA1" w14:textId="77777777" w:rsidR="005641D6" w:rsidRDefault="007D4AD8" w:rsidP="0076623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  <w:t>VACANCES ANUALS</w:t>
            </w:r>
          </w:p>
          <w:p w14:paraId="106E5703" w14:textId="607FAAC2" w:rsidR="007D4AD8" w:rsidRPr="006677D7" w:rsidRDefault="007D4AD8" w:rsidP="0076623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 xml:space="preserve">(Estatut dels </w:t>
            </w:r>
            <w:r w:rsidR="005641D6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t</w:t>
            </w: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reballadors)</w:t>
            </w:r>
          </w:p>
        </w:tc>
      </w:tr>
      <w:tr w:rsidR="00C61403" w:rsidRPr="006677D7" w14:paraId="665AF770" w14:textId="77777777" w:rsidTr="00C61403">
        <w:tc>
          <w:tcPr>
            <w:tcW w:w="2967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C5E5DD"/>
          </w:tcPr>
          <w:p w14:paraId="2C083FB5" w14:textId="77777777" w:rsidR="00C61403" w:rsidRPr="006677D7" w:rsidRDefault="00C61403" w:rsidP="007D4AD8">
            <w:pPr>
              <w:spacing w:before="40" w:after="40"/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Màxim</w:t>
            </w:r>
          </w:p>
        </w:tc>
        <w:tc>
          <w:tcPr>
            <w:tcW w:w="992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C5E5DD"/>
          </w:tcPr>
          <w:p w14:paraId="5380C584" w14:textId="77777777" w:rsidR="00C61403" w:rsidRPr="006677D7" w:rsidRDefault="00C61403" w:rsidP="007D4AD8">
            <w:pPr>
              <w:rPr>
                <w:color w:val="000000" w:themeColor="text1"/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0E262CBA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883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3E2F1"/>
          </w:tcPr>
          <w:p w14:paraId="698E91E4" w14:textId="77777777" w:rsidR="00C61403" w:rsidRPr="006677D7" w:rsidRDefault="00C61403" w:rsidP="007D4AD8">
            <w:pPr>
              <w:spacing w:before="40" w:after="40"/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Màxim</w:t>
            </w:r>
          </w:p>
        </w:tc>
        <w:tc>
          <w:tcPr>
            <w:tcW w:w="1036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3E2F1"/>
          </w:tcPr>
          <w:p w14:paraId="1D7FCC1F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4AC67124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0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FAB"/>
          </w:tcPr>
          <w:p w14:paraId="39EF4E8A" w14:textId="77777777" w:rsidR="00C61403" w:rsidRPr="006677D7" w:rsidRDefault="00C61403" w:rsidP="007D4AD8">
            <w:pPr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Nombre de dies (laborals o naturals)</w:t>
            </w:r>
          </w:p>
        </w:tc>
        <w:tc>
          <w:tcPr>
            <w:tcW w:w="99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FAB"/>
          </w:tcPr>
          <w:p w14:paraId="2CA4E385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55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4CB9218F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DBDB" w:themeFill="accent2" w:themeFillTint="33"/>
          </w:tcPr>
          <w:p w14:paraId="75494649" w14:textId="6B7E69E3" w:rsidR="00C61403" w:rsidRPr="009C2040" w:rsidRDefault="00C61403" w:rsidP="007D4AD8">
            <w:pPr>
              <w:spacing w:before="40" w:after="40"/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Nombre de dies (laborals o naturals)</w:t>
            </w:r>
          </w:p>
        </w:tc>
        <w:tc>
          <w:tcPr>
            <w:tcW w:w="98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DBDB" w:themeFill="accent2" w:themeFillTint="33"/>
          </w:tcPr>
          <w:p w14:paraId="171A4879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</w:tr>
      <w:tr w:rsidR="00C61403" w:rsidRPr="006677D7" w14:paraId="6C6EF658" w14:textId="77777777" w:rsidTr="00C61403">
        <w:tc>
          <w:tcPr>
            <w:tcW w:w="2967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5E5DD"/>
          </w:tcPr>
          <w:p w14:paraId="4AD36757" w14:textId="77777777" w:rsidR="00C61403" w:rsidRPr="006677D7" w:rsidRDefault="00C61403" w:rsidP="007D4AD8">
            <w:pPr>
              <w:spacing w:before="40" w:after="40"/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</w:p>
        </w:tc>
        <w:tc>
          <w:tcPr>
            <w:tcW w:w="992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5E5DD"/>
          </w:tcPr>
          <w:p w14:paraId="2B3064C6" w14:textId="77777777" w:rsidR="00C61403" w:rsidRPr="006677D7" w:rsidRDefault="00C61403" w:rsidP="007D4AD8">
            <w:pPr>
              <w:rPr>
                <w:color w:val="000000" w:themeColor="text1"/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7A96D68B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883" w:type="dxa"/>
            <w:vMerge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3E2F1"/>
          </w:tcPr>
          <w:p w14:paraId="07B191CE" w14:textId="77777777" w:rsidR="00C61403" w:rsidRPr="006677D7" w:rsidRDefault="00C61403" w:rsidP="007D4AD8">
            <w:pPr>
              <w:spacing w:before="40" w:after="40"/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</w:p>
        </w:tc>
        <w:tc>
          <w:tcPr>
            <w:tcW w:w="1036" w:type="dxa"/>
            <w:vMerge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3E2F1"/>
          </w:tcPr>
          <w:p w14:paraId="42333054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40D1CB9A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0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FAB"/>
          </w:tcPr>
          <w:p w14:paraId="4B7C988E" w14:textId="77777777" w:rsidR="00C61403" w:rsidRPr="006677D7" w:rsidRDefault="00C61403" w:rsidP="007D4AD8">
            <w:pPr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Forma de distribució</w:t>
            </w:r>
          </w:p>
        </w:tc>
        <w:tc>
          <w:tcPr>
            <w:tcW w:w="99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FAB"/>
          </w:tcPr>
          <w:p w14:paraId="05F54F9D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55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2EFBED36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DBDB" w:themeFill="accent2" w:themeFillTint="33"/>
          </w:tcPr>
          <w:p w14:paraId="11C80CC8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Forma de distribució</w:t>
            </w:r>
          </w:p>
        </w:tc>
        <w:tc>
          <w:tcPr>
            <w:tcW w:w="98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DBDB" w:themeFill="accent2" w:themeFillTint="33"/>
          </w:tcPr>
          <w:p w14:paraId="429F182B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</w:tr>
      <w:tr w:rsidR="00C61403" w:rsidRPr="006677D7" w14:paraId="59A86F4C" w14:textId="77777777" w:rsidTr="00C61403">
        <w:tc>
          <w:tcPr>
            <w:tcW w:w="2967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C5E5DD"/>
          </w:tcPr>
          <w:p w14:paraId="77ED8E2B" w14:textId="77777777" w:rsidR="00C61403" w:rsidRPr="006677D7" w:rsidRDefault="00C61403" w:rsidP="007D4AD8">
            <w:pPr>
              <w:spacing w:before="40" w:after="40"/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Forma de compensar</w:t>
            </w:r>
          </w:p>
        </w:tc>
        <w:tc>
          <w:tcPr>
            <w:tcW w:w="992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C5E5DD"/>
          </w:tcPr>
          <w:p w14:paraId="6F73FFBB" w14:textId="77777777" w:rsidR="00C61403" w:rsidRPr="006677D7" w:rsidRDefault="00C61403" w:rsidP="007D4AD8">
            <w:pPr>
              <w:rPr>
                <w:color w:val="000000" w:themeColor="text1"/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5026895E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883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3E2F1"/>
          </w:tcPr>
          <w:p w14:paraId="7170AC4B" w14:textId="77777777" w:rsidR="00C61403" w:rsidRPr="006677D7" w:rsidRDefault="00C61403" w:rsidP="007D4AD8">
            <w:pPr>
              <w:spacing w:before="40" w:after="40"/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Forma de compensar</w:t>
            </w:r>
          </w:p>
        </w:tc>
        <w:tc>
          <w:tcPr>
            <w:tcW w:w="1036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3E2F1"/>
          </w:tcPr>
          <w:p w14:paraId="0A8EAE96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1ECC755B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0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FAB"/>
          </w:tcPr>
          <w:p w14:paraId="24BED4C4" w14:textId="22B677E3" w:rsidR="00C61403" w:rsidRPr="006677D7" w:rsidRDefault="00C61403" w:rsidP="007D4AD8">
            <w:pPr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 xml:space="preserve">Dies d'antelació amb què </w:t>
            </w:r>
            <w:r w:rsidR="005641D6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s’han de</w:t>
            </w: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 xml:space="preserve"> con</w:t>
            </w:r>
            <w:r w:rsidR="005641D6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èixer</w:t>
            </w:r>
          </w:p>
        </w:tc>
        <w:tc>
          <w:tcPr>
            <w:tcW w:w="99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FAB"/>
          </w:tcPr>
          <w:p w14:paraId="47F5193A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55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20D59E7D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DBDB" w:themeFill="accent2" w:themeFillTint="33"/>
          </w:tcPr>
          <w:p w14:paraId="3E2DE1C6" w14:textId="61D4CEC6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 xml:space="preserve">Dies d'antelació amb què </w:t>
            </w:r>
            <w:r w:rsidR="005641D6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s’han de</w:t>
            </w: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 xml:space="preserve"> con</w:t>
            </w:r>
            <w:r w:rsidR="005641D6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èixer</w:t>
            </w:r>
          </w:p>
        </w:tc>
        <w:tc>
          <w:tcPr>
            <w:tcW w:w="98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DBDB" w:themeFill="accent2" w:themeFillTint="33"/>
          </w:tcPr>
          <w:p w14:paraId="013B43E6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</w:tr>
      <w:tr w:rsidR="00C61403" w:rsidRPr="006677D7" w14:paraId="0BDAD772" w14:textId="77777777" w:rsidTr="00C61403">
        <w:tc>
          <w:tcPr>
            <w:tcW w:w="2967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5E5DD"/>
          </w:tcPr>
          <w:p w14:paraId="2DC29EEA" w14:textId="77777777" w:rsidR="00C61403" w:rsidRPr="006677D7" w:rsidRDefault="00C61403" w:rsidP="007D4AD8">
            <w:pPr>
              <w:spacing w:before="40" w:after="40"/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</w:p>
        </w:tc>
        <w:tc>
          <w:tcPr>
            <w:tcW w:w="992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5E5DD"/>
          </w:tcPr>
          <w:p w14:paraId="1E572FF5" w14:textId="77777777" w:rsidR="00C61403" w:rsidRPr="006677D7" w:rsidRDefault="00C61403" w:rsidP="007D4AD8">
            <w:pPr>
              <w:rPr>
                <w:color w:val="000000" w:themeColor="text1"/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11D77F48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883" w:type="dxa"/>
            <w:vMerge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3E2F1"/>
          </w:tcPr>
          <w:p w14:paraId="133AA641" w14:textId="77777777" w:rsidR="00C61403" w:rsidRPr="006677D7" w:rsidRDefault="00C61403" w:rsidP="007D4AD8">
            <w:pPr>
              <w:spacing w:before="40" w:after="40"/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</w:p>
        </w:tc>
        <w:tc>
          <w:tcPr>
            <w:tcW w:w="1036" w:type="dxa"/>
            <w:vMerge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3E2F1"/>
          </w:tcPr>
          <w:p w14:paraId="4C08CED3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08F34BDF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0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FAB"/>
          </w:tcPr>
          <w:p w14:paraId="78B26DF8" w14:textId="77777777" w:rsidR="00C61403" w:rsidRPr="006677D7" w:rsidRDefault="00C61403" w:rsidP="007D4AD8">
            <w:pPr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Com es fixen</w:t>
            </w:r>
          </w:p>
        </w:tc>
        <w:tc>
          <w:tcPr>
            <w:tcW w:w="99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EFAB"/>
          </w:tcPr>
          <w:p w14:paraId="7031B9A1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255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3EAB3D1D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  <w:tc>
          <w:tcPr>
            <w:tcW w:w="17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DBDB" w:themeFill="accent2" w:themeFillTint="33"/>
          </w:tcPr>
          <w:p w14:paraId="4A546377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  <w:r w:rsidRPr="006677D7">
              <w:rPr>
                <w:b/>
                <w:bCs/>
                <w:color w:val="000000" w:themeColor="text1"/>
                <w:sz w:val="18"/>
                <w:szCs w:val="18"/>
                <w:lang w:val="ca-ES"/>
              </w:rPr>
              <w:t>Com es fixen</w:t>
            </w:r>
          </w:p>
        </w:tc>
        <w:tc>
          <w:tcPr>
            <w:tcW w:w="98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DBDB" w:themeFill="accent2" w:themeFillTint="33"/>
          </w:tcPr>
          <w:p w14:paraId="2278B595" w14:textId="77777777" w:rsidR="00C61403" w:rsidRPr="006677D7" w:rsidRDefault="00C61403" w:rsidP="007D4AD8">
            <w:pPr>
              <w:spacing w:before="40" w:after="40"/>
              <w:rPr>
                <w:sz w:val="20"/>
                <w:szCs w:val="20"/>
                <w:lang w:val="ca-ES"/>
              </w:rPr>
            </w:pPr>
          </w:p>
        </w:tc>
      </w:tr>
    </w:tbl>
    <w:p w14:paraId="6587DA5F" w14:textId="3B3E9561" w:rsidR="00990689" w:rsidRPr="006677D7" w:rsidRDefault="00C61403" w:rsidP="00990689">
      <w:pPr>
        <w:rPr>
          <w:color w:val="000000" w:themeColor="text1"/>
          <w:sz w:val="20"/>
          <w:szCs w:val="20"/>
          <w:lang w:val="ca-ES"/>
        </w:rPr>
      </w:pPr>
      <w:r w:rsidRPr="006677D7">
        <w:rPr>
          <w:color w:val="000000" w:themeColor="text1"/>
          <w:sz w:val="24"/>
          <w:szCs w:val="24"/>
          <w:lang w:val="ca-ES"/>
        </w:rPr>
        <w:t>*</w:t>
      </w:r>
      <w:r w:rsidRPr="006677D7">
        <w:rPr>
          <w:color w:val="000000" w:themeColor="text1"/>
          <w:sz w:val="16"/>
          <w:szCs w:val="16"/>
          <w:lang w:val="ca-ES"/>
        </w:rPr>
        <w:t>No oblidis incloure</w:t>
      </w:r>
      <w:r w:rsidR="005641D6">
        <w:rPr>
          <w:color w:val="000000" w:themeColor="text1"/>
          <w:sz w:val="16"/>
          <w:szCs w:val="16"/>
          <w:lang w:val="ca-ES"/>
        </w:rPr>
        <w:t>-hi</w:t>
      </w:r>
      <w:r w:rsidRPr="006677D7">
        <w:rPr>
          <w:color w:val="000000" w:themeColor="text1"/>
          <w:sz w:val="16"/>
          <w:szCs w:val="16"/>
          <w:lang w:val="ca-ES"/>
        </w:rPr>
        <w:t xml:space="preserve"> els articles.</w:t>
      </w:r>
    </w:p>
    <w:sectPr w:rsidR="00990689" w:rsidRPr="006677D7" w:rsidSect="009F39B6">
      <w:headerReference w:type="default" r:id="rId7"/>
      <w:footerReference w:type="default" r:id="rId8"/>
      <w:type w:val="continuous"/>
      <w:pgSz w:w="16160" w:h="12480" w:orient="landscape"/>
      <w:pgMar w:top="1134" w:right="1134" w:bottom="1134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191DA" w14:textId="77777777" w:rsidR="00CE12E1" w:rsidRPr="00B80A39" w:rsidRDefault="00CE12E1" w:rsidP="00BD3AE3">
      <w:r w:rsidRPr="00B80A39">
        <w:separator/>
      </w:r>
    </w:p>
  </w:endnote>
  <w:endnote w:type="continuationSeparator" w:id="0">
    <w:p w14:paraId="2DCD5945" w14:textId="77777777" w:rsidR="00CE12E1" w:rsidRPr="00B80A39" w:rsidRDefault="00CE12E1" w:rsidP="00BD3AE3">
      <w:r w:rsidRPr="00B80A3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bra Medium">
    <w:altName w:val="Calibri"/>
    <w:panose1 w:val="02000506040000020004"/>
    <w:charset w:val="00"/>
    <w:family w:val="modern"/>
    <w:notTrueType/>
    <w:pitch w:val="variable"/>
    <w:sig w:usb0="A00000AF" w:usb1="5000205B" w:usb2="00000000" w:usb3="00000000" w:csb0="0000009B" w:csb1="00000000"/>
  </w:font>
  <w:font w:name="Dobra Book">
    <w:altName w:val="Calibri"/>
    <w:panose1 w:val="02000506040000020004"/>
    <w:charset w:val="00"/>
    <w:family w:val="modern"/>
    <w:notTrueType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221AA" w14:textId="77777777" w:rsidR="00E70478" w:rsidRPr="00B80A39" w:rsidRDefault="00D4194E" w:rsidP="00E70478">
    <w:pPr>
      <w:pStyle w:val="Peu"/>
      <w:rPr>
        <w:i/>
        <w:sz w:val="18"/>
      </w:rPr>
    </w:pPr>
    <w:bookmarkStart w:id="2" w:name="_Hlk105591645"/>
    <w:bookmarkStart w:id="3" w:name="_Hlk105591646"/>
    <w:bookmarkStart w:id="4" w:name="_Hlk105591651"/>
    <w:bookmarkStart w:id="5" w:name="_Hlk105591652"/>
    <w:r w:rsidRPr="00B80A39">
      <w:rPr>
        <w:noProof/>
      </w:rPr>
      <w:drawing>
        <wp:anchor distT="0" distB="0" distL="114300" distR="114300" simplePos="0" relativeHeight="251664384" behindDoc="1" locked="0" layoutInCell="1" allowOverlap="1" wp14:anchorId="127000F6" wp14:editId="6DE19B08">
          <wp:simplePos x="0" y="0"/>
          <wp:positionH relativeFrom="margin">
            <wp:posOffset>8343900</wp:posOffset>
          </wp:positionH>
          <wp:positionV relativeFrom="bottomMargin">
            <wp:align>top</wp:align>
          </wp:positionV>
          <wp:extent cx="615600" cy="478800"/>
          <wp:effectExtent l="0" t="0" r="0" b="0"/>
          <wp:wrapNone/>
          <wp:docPr id="768567053" name="Imagen 7685670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600" cy="47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0478" w:rsidRPr="00B80A39">
      <w:rPr>
        <w:noProof/>
      </w:rPr>
      <w:drawing>
        <wp:anchor distT="0" distB="0" distL="114300" distR="114300" simplePos="0" relativeHeight="251662336" behindDoc="1" locked="0" layoutInCell="1" allowOverlap="1" wp14:anchorId="03056E8E" wp14:editId="026EFFC0">
          <wp:simplePos x="0" y="0"/>
          <wp:positionH relativeFrom="margin">
            <wp:align>right</wp:align>
          </wp:positionH>
          <wp:positionV relativeFrom="margin">
            <wp:posOffset>8609330</wp:posOffset>
          </wp:positionV>
          <wp:extent cx="615600" cy="47880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600" cy="47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325098" w14:textId="045DF08E" w:rsidR="00B61DB8" w:rsidRPr="00B80A39" w:rsidRDefault="00E70478" w:rsidP="00E70478">
    <w:pPr>
      <w:pStyle w:val="Peu"/>
    </w:pPr>
    <w:r w:rsidRPr="00B80A39">
      <w:rPr>
        <w:i/>
        <w:sz w:val="18"/>
      </w:rPr>
      <w:t xml:space="preserve">© Editorial </w:t>
    </w:r>
    <w:proofErr w:type="spellStart"/>
    <w:r w:rsidRPr="00B80A39">
      <w:rPr>
        <w:i/>
        <w:sz w:val="18"/>
      </w:rPr>
      <w:t>Editex</w:t>
    </w:r>
    <w:proofErr w:type="spellEnd"/>
    <w:r w:rsidRPr="00B80A39">
      <w:rPr>
        <w:i/>
        <w:sz w:val="18"/>
      </w:rPr>
      <w:t>, S</w:t>
    </w:r>
    <w:r w:rsidR="005641D6">
      <w:rPr>
        <w:i/>
        <w:sz w:val="18"/>
      </w:rPr>
      <w:t>.</w:t>
    </w:r>
    <w:r w:rsidRPr="00B80A39">
      <w:rPr>
        <w:i/>
        <w:sz w:val="18"/>
      </w:rPr>
      <w:t>A</w:t>
    </w:r>
    <w:r w:rsidR="005641D6">
      <w:rPr>
        <w:i/>
        <w:sz w:val="18"/>
      </w:rPr>
      <w:t>.</w:t>
    </w:r>
    <w:r w:rsidRPr="00B80A39">
      <w:rPr>
        <w:i/>
        <w:sz w:val="18"/>
      </w:rPr>
      <w:t xml:space="preserve"> - Material fotocopiable autoritzat</w:t>
    </w:r>
    <w:bookmarkEnd w:id="2"/>
    <w:bookmarkEnd w:id="3"/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25519" w14:textId="77777777" w:rsidR="00CE12E1" w:rsidRPr="00B80A39" w:rsidRDefault="00CE12E1" w:rsidP="00BD3AE3">
      <w:r w:rsidRPr="00B80A39">
        <w:separator/>
      </w:r>
    </w:p>
  </w:footnote>
  <w:footnote w:type="continuationSeparator" w:id="0">
    <w:p w14:paraId="6331C421" w14:textId="77777777" w:rsidR="00CE12E1" w:rsidRPr="00B80A39" w:rsidRDefault="00CE12E1" w:rsidP="00BD3AE3">
      <w:r w:rsidRPr="00B80A3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0" w:name="_Hlk105591761"/>
  <w:bookmarkStart w:id="1" w:name="_Hlk105591762"/>
  <w:p w14:paraId="5DA83B1D" w14:textId="77777777" w:rsidR="00B80A39" w:rsidRPr="00B80A39" w:rsidRDefault="00B80A39" w:rsidP="00B80A39">
    <w:pPr>
      <w:pStyle w:val="Capalera"/>
    </w:pPr>
    <w:r w:rsidRPr="00B80A39">
      <w:rPr>
        <w:b/>
        <w:bCs/>
        <w:i/>
        <w:iCs/>
        <w:noProof/>
        <w:color w:val="FFFFFF" w:themeColor="background1"/>
        <w:sz w:val="26"/>
        <w:szCs w:val="26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3B5697" wp14:editId="1F75AA9C">
              <wp:simplePos x="0" y="0"/>
              <wp:positionH relativeFrom="column">
                <wp:posOffset>7698105</wp:posOffset>
              </wp:positionH>
              <wp:positionV relativeFrom="paragraph">
                <wp:posOffset>17145</wp:posOffset>
              </wp:positionV>
              <wp:extent cx="1333500" cy="365760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3500" cy="365760"/>
                      </a:xfrm>
                      <a:prstGeom prst="rect">
                        <a:avLst/>
                      </a:prstGeom>
                      <a:solidFill>
                        <a:srgbClr val="0066A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2B3B45" w14:textId="77777777" w:rsidR="00B80A39" w:rsidRPr="00B80A39" w:rsidRDefault="00B80A39" w:rsidP="00B80A3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B80A39">
                            <w:rPr>
                              <w:b/>
                              <w:bCs/>
                            </w:rPr>
                            <w:t>DOCUMENTS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9A50D40" id="Rectángulo 4" o:spid="_x0000_s1026" style="position:absolute;margin-left:606.15pt;margin-top:1.35pt;width:105pt;height:28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" fillcolor="#0066ad" stroked="f" strokeweight="2pt">
              <v:textbox>
                <w:txbxContent>
                  <w:p w14:paraId="0B81729B" w14:textId="77777777" w:rsidR="00B80A39" w:rsidRPr="00B80A39" w:rsidRDefault="00B80A39" w:rsidP="00B80A39">
                    <w:pPr>
                      <w:jc w:val="center"/>
                      <w:rPr>
                        <w:b/>
                        <w:bCs/>
                      </w:rPr>
                    </w:pPr>
                    <w:r w:rsidRPr="00B80A39">
                      <w:rPr>
                        <w:b/>
                        <w:bCs/>
                      </w:rPr>
                      <w:t>DOCUMENTS</w:t>
                    </w:r>
                  </w:p>
                </w:txbxContent>
              </v:textbox>
            </v:rect>
          </w:pict>
        </mc:Fallback>
      </mc:AlternateContent>
    </w:r>
  </w:p>
  <w:p w14:paraId="19F0A114" w14:textId="77777777" w:rsidR="00B80A39" w:rsidRPr="00B80A39" w:rsidRDefault="00B80A39" w:rsidP="00B80A39">
    <w:pPr>
      <w:pStyle w:val="Capalera"/>
      <w:tabs>
        <w:tab w:val="clear" w:pos="8504"/>
      </w:tabs>
      <w:ind w:left="2410" w:right="282"/>
      <w:rPr>
        <w:b/>
        <w:bCs/>
        <w:i/>
        <w:iCs/>
        <w:sz w:val="26"/>
        <w:szCs w:val="26"/>
      </w:rPr>
    </w:pPr>
    <w:r w:rsidRPr="00B80A39">
      <w:rPr>
        <w:noProof/>
      </w:rPr>
      <w:drawing>
        <wp:anchor distT="0" distB="0" distL="114300" distR="114300" simplePos="0" relativeHeight="251667456" behindDoc="0" locked="0" layoutInCell="1" allowOverlap="1" wp14:anchorId="001EEEA7" wp14:editId="3DB63730">
          <wp:simplePos x="0" y="0"/>
          <wp:positionH relativeFrom="column">
            <wp:posOffset>-782955</wp:posOffset>
          </wp:positionH>
          <wp:positionV relativeFrom="paragraph">
            <wp:posOffset>-114301</wp:posOffset>
          </wp:positionV>
          <wp:extent cx="2230039" cy="286385"/>
          <wp:effectExtent l="0" t="0" r="0" b="0"/>
          <wp:wrapNone/>
          <wp:docPr id="809621158" name="Imagen 8096211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2270102" cy="291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80A39">
      <w:rPr>
        <w:b/>
        <w:bCs/>
        <w:i/>
        <w:iCs/>
        <w:color w:val="808080" w:themeColor="background1" w:themeShade="80"/>
        <w:sz w:val="26"/>
        <w:szCs w:val="26"/>
      </w:rPr>
      <w:t>Itinerari personal per a l'ocupabilitat</w:t>
    </w:r>
  </w:p>
  <w:p w14:paraId="3F603211" w14:textId="77777777" w:rsidR="00BD3AE3" w:rsidRPr="00B80A39" w:rsidRDefault="00BD3AE3" w:rsidP="00BD3AE3">
    <w:pPr>
      <w:pStyle w:val="Ttol"/>
      <w:rPr>
        <w:sz w:val="17"/>
      </w:rPr>
    </w:pPr>
  </w:p>
  <w:bookmarkEnd w:id="0"/>
  <w:bookmarkEnd w:id="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75688A"/>
    <w:multiLevelType w:val="hybridMultilevel"/>
    <w:tmpl w:val="9B78C5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68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39"/>
    <w:rsid w:val="00030B20"/>
    <w:rsid w:val="000F5C4E"/>
    <w:rsid w:val="001032AF"/>
    <w:rsid w:val="001A24D2"/>
    <w:rsid w:val="0034225C"/>
    <w:rsid w:val="003520A1"/>
    <w:rsid w:val="00367093"/>
    <w:rsid w:val="00544A41"/>
    <w:rsid w:val="005641D6"/>
    <w:rsid w:val="00586B3B"/>
    <w:rsid w:val="00595CB1"/>
    <w:rsid w:val="005C326E"/>
    <w:rsid w:val="005E4203"/>
    <w:rsid w:val="006677D7"/>
    <w:rsid w:val="006D6590"/>
    <w:rsid w:val="00751D7A"/>
    <w:rsid w:val="00766237"/>
    <w:rsid w:val="007D4AD8"/>
    <w:rsid w:val="007E32B6"/>
    <w:rsid w:val="008A5882"/>
    <w:rsid w:val="00990689"/>
    <w:rsid w:val="009C2040"/>
    <w:rsid w:val="009E55FD"/>
    <w:rsid w:val="009F27B6"/>
    <w:rsid w:val="009F39B6"/>
    <w:rsid w:val="00A25BF1"/>
    <w:rsid w:val="00B07560"/>
    <w:rsid w:val="00B56BDB"/>
    <w:rsid w:val="00B61905"/>
    <w:rsid w:val="00B61DB8"/>
    <w:rsid w:val="00B80A39"/>
    <w:rsid w:val="00BC3263"/>
    <w:rsid w:val="00BD3AE3"/>
    <w:rsid w:val="00C544D8"/>
    <w:rsid w:val="00C61403"/>
    <w:rsid w:val="00CE12E1"/>
    <w:rsid w:val="00CF4BD0"/>
    <w:rsid w:val="00D4194E"/>
    <w:rsid w:val="00E35905"/>
    <w:rsid w:val="00E656C5"/>
    <w:rsid w:val="00E70478"/>
    <w:rsid w:val="00F62460"/>
    <w:rsid w:val="00FD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B4AEAD"/>
  <w15:docId w15:val="{F7FACFC8-30DF-48FD-99AF-734ECD5C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Pargrafdel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palera">
    <w:name w:val="header"/>
    <w:basedOn w:val="Normal"/>
    <w:link w:val="CapaleraCar"/>
    <w:uiPriority w:val="99"/>
    <w:unhideWhenUsed/>
    <w:rsid w:val="00BD3AE3"/>
    <w:pPr>
      <w:tabs>
        <w:tab w:val="center" w:pos="4252"/>
        <w:tab w:val="right" w:pos="8504"/>
      </w:tabs>
    </w:pPr>
  </w:style>
  <w:style w:type="character" w:customStyle="1" w:styleId="CapaleraCar">
    <w:name w:val="Capçalera Car"/>
    <w:basedOn w:val="Lletraperdefectedelpargraf"/>
    <w:link w:val="Capalera"/>
    <w:uiPriority w:val="99"/>
    <w:rsid w:val="00BD3AE3"/>
  </w:style>
  <w:style w:type="paragraph" w:styleId="Peu">
    <w:name w:val="footer"/>
    <w:basedOn w:val="Normal"/>
    <w:link w:val="PeuCar"/>
    <w:uiPriority w:val="99"/>
    <w:unhideWhenUsed/>
    <w:rsid w:val="00BD3AE3"/>
    <w:pPr>
      <w:tabs>
        <w:tab w:val="center" w:pos="4252"/>
        <w:tab w:val="right" w:pos="8504"/>
      </w:tabs>
    </w:pPr>
  </w:style>
  <w:style w:type="character" w:customStyle="1" w:styleId="PeuCar">
    <w:name w:val="Peu Car"/>
    <w:basedOn w:val="Lletraperdefectedelpargraf"/>
    <w:link w:val="Peu"/>
    <w:uiPriority w:val="99"/>
    <w:rsid w:val="00BD3AE3"/>
  </w:style>
  <w:style w:type="table" w:styleId="Taulaambquadrcula">
    <w:name w:val="Table Grid"/>
    <w:basedOn w:val="Taulanormal"/>
    <w:uiPriority w:val="39"/>
    <w:rsid w:val="009F3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sanjuan\Desktop\0_EDICION%20DIGITAL\2024\CFGMEDIO\Itinerario_personal_empleabilidad_I_360\Recursos%20interactivos\RE_IPE_I_Ud06\Pag129_PLANTILLA-INFOGRAFIA-COMPARATI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Pag129_PLANTILLA-INFOGRAFIA-COMPARATIVA</Template>
  <TotalTime>7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Elena Sanjuán Suria</dc:creator>
  <cp:lastModifiedBy>Sandra Sánchez</cp:lastModifiedBy>
  <cp:revision>4</cp:revision>
  <dcterms:created xsi:type="dcterms:W3CDTF">2024-10-30T07:20:00Z</dcterms:created>
  <dcterms:modified xsi:type="dcterms:W3CDTF">2024-11-01T18:02:00Z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2022-05-17T00:00:00Z</vt:filetime>
  </property>
  <property fmtid="{D5CDD505-2E9C-101B-9397-08002B2CF9AE}" pid="3" name="Creator">
    <vt:lpwstr>Adobe InDesign 16.4 (Macintosh)</vt:lpwstr>
  </property>
  <property fmtid="{D5CDD505-2E9C-101B-9397-08002B2CF9AE}" pid="4" name="LastSaved">
    <vt:filetime>2022-05-17T00:00:00Z</vt:filetime>
  </property>
</Properties>
</file>